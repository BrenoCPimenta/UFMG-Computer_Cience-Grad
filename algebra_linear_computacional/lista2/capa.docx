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07" w:rsidRDefault="00F15854">
      <w:pPr>
        <w:pStyle w:val="Standard"/>
      </w:pPr>
      <w:r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23408</wp:posOffset>
            </wp:positionV>
            <wp:extent cx="3555370" cy="1256751"/>
            <wp:effectExtent l="0" t="0" r="6980" b="549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5370" cy="12567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UNIVERSIDADE FEDERAL DE MINAS GERAIS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INSTITUTO DE CIÊNCIAS EXATAS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DEPARTAMENTO CIÊNCIA DA COMPUTAÇÃO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  <w:sz w:val="40"/>
          <w:szCs w:val="40"/>
        </w:rPr>
        <w:t>BRENO DE CASTRO PIMENTA</w:t>
      </w:r>
    </w:p>
    <w:p w:rsidR="00123F07" w:rsidRDefault="00F15854">
      <w:pPr>
        <w:pStyle w:val="Standard"/>
        <w:jc w:val="center"/>
      </w:pPr>
      <w:r>
        <w:rPr>
          <w:rStyle w:val="nfase"/>
          <w:bCs/>
          <w:i w:val="0"/>
          <w:iCs w:val="0"/>
          <w:sz w:val="36"/>
          <w:szCs w:val="40"/>
        </w:rPr>
        <w:t>RA: 2017114809</w:t>
      </w: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Trabalho:</w:t>
      </w:r>
      <w:r w:rsidR="005647CA">
        <w:rPr>
          <w:rStyle w:val="nfase"/>
          <w:i w:val="0"/>
          <w:iCs w:val="0"/>
        </w:rPr>
        <w:t xml:space="preserve"> Lista 02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>Disciplina:</w:t>
      </w:r>
      <w:r w:rsidR="005647CA">
        <w:rPr>
          <w:rStyle w:val="nfase"/>
          <w:i w:val="0"/>
          <w:iCs w:val="0"/>
        </w:rPr>
        <w:t xml:space="preserve"> ALC</w:t>
      </w:r>
    </w:p>
    <w:p w:rsidR="00123F07" w:rsidRDefault="00F15854">
      <w:pPr>
        <w:pStyle w:val="Standard"/>
        <w:jc w:val="center"/>
      </w:pPr>
      <w:r>
        <w:rPr>
          <w:rStyle w:val="nfase"/>
          <w:i w:val="0"/>
          <w:iCs w:val="0"/>
        </w:rPr>
        <w:t xml:space="preserve">Turma: </w:t>
      </w:r>
      <w:r w:rsidR="005647CA">
        <w:rPr>
          <w:rStyle w:val="nfase"/>
          <w:i w:val="0"/>
          <w:iCs w:val="0"/>
        </w:rPr>
        <w:t>TZ</w:t>
      </w:r>
      <w:bookmarkStart w:id="0" w:name="_GoBack"/>
      <w:bookmarkEnd w:id="0"/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123F07">
      <w:pPr>
        <w:pStyle w:val="Standard"/>
        <w:jc w:val="center"/>
        <w:rPr>
          <w:rFonts w:ascii="Arial" w:hAnsi="Arial"/>
          <w:sz w:val="30"/>
          <w:szCs w:val="30"/>
        </w:rPr>
      </w:pP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Belo Horizonte</w:t>
      </w:r>
    </w:p>
    <w:p w:rsidR="00123F07" w:rsidRDefault="00F15854">
      <w:pPr>
        <w:pStyle w:val="Standard"/>
        <w:jc w:val="center"/>
      </w:pPr>
      <w:r>
        <w:rPr>
          <w:rStyle w:val="nfase"/>
          <w:b/>
          <w:bCs/>
          <w:i w:val="0"/>
          <w:iCs w:val="0"/>
        </w:rPr>
        <w:t>2019</w:t>
      </w:r>
    </w:p>
    <w:sectPr w:rsidR="00123F0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854" w:rsidRDefault="00F15854">
      <w:r>
        <w:separator/>
      </w:r>
    </w:p>
  </w:endnote>
  <w:endnote w:type="continuationSeparator" w:id="0">
    <w:p w:rsidR="00F15854" w:rsidRDefault="00F1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854" w:rsidRDefault="00F15854">
      <w:r>
        <w:rPr>
          <w:color w:val="000000"/>
        </w:rPr>
        <w:separator/>
      </w:r>
    </w:p>
  </w:footnote>
  <w:footnote w:type="continuationSeparator" w:id="0">
    <w:p w:rsidR="00F15854" w:rsidRDefault="00F15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23F07"/>
    <w:rsid w:val="00123F07"/>
    <w:rsid w:val="005647CA"/>
    <w:rsid w:val="00CA2988"/>
    <w:rsid w:val="00F1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4C7"/>
  <w15:docId w15:val="{893A69AC-208D-4FCF-917E-3F01E49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Pimenta</dc:creator>
  <cp:lastModifiedBy>Breno Pimenta</cp:lastModifiedBy>
  <cp:revision>3</cp:revision>
  <dcterms:created xsi:type="dcterms:W3CDTF">2019-03-28T22:04:00Z</dcterms:created>
  <dcterms:modified xsi:type="dcterms:W3CDTF">2019-03-28T22:04:00Z</dcterms:modified>
</cp:coreProperties>
</file>